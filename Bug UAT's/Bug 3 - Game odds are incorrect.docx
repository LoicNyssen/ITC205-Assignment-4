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853A6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853A68">
              <w:rPr>
                <w:color w:val="0000FF"/>
                <w:sz w:val="24"/>
                <w:szCs w:val="24"/>
              </w:rPr>
              <w:t xml:space="preserve">Bug </w:t>
            </w:r>
            <w:r w:rsidR="00D4022C" w:rsidRPr="00D4022C">
              <w:rPr>
                <w:color w:val="0000FF"/>
                <w:sz w:val="24"/>
                <w:szCs w:val="24"/>
              </w:rPr>
              <w:t>3 - Game odds are incorrect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335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D4022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game odds should be 0.42, so run the game and check the odds.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3357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Player must have a balance</w:t>
            </w:r>
            <w:r w:rsidR="00853A68">
              <w:rPr>
                <w:color w:val="0000FF"/>
                <w:sz w:val="24"/>
                <w:szCs w:val="24"/>
              </w:rPr>
              <w:t xml:space="preserve"> large enough to cover a bet</w:t>
            </w:r>
            <w:r>
              <w:rPr>
                <w:color w:val="0000FF"/>
                <w:sz w:val="24"/>
                <w:szCs w:val="24"/>
              </w:rPr>
              <w:t xml:space="preserve">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D4022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When the game ends the game odds are approximately 0.42% in favor of the house.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853A68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The game</w:t>
            </w:r>
            <w:r w:rsidR="00D4022C">
              <w:rPr>
                <w:b/>
                <w:bCs/>
                <w:color w:val="FF0000"/>
                <w:sz w:val="24"/>
              </w:rPr>
              <w:t>s end</w:t>
            </w:r>
            <w:r>
              <w:rPr>
                <w:b/>
                <w:bCs/>
                <w:color w:val="FF0000"/>
                <w:sz w:val="24"/>
              </w:rPr>
              <w:t xml:space="preserve"> and the </w:t>
            </w:r>
            <w:r w:rsidR="00D4022C">
              <w:rPr>
                <w:b/>
                <w:bCs/>
                <w:color w:val="FF0000"/>
                <w:sz w:val="24"/>
              </w:rPr>
              <w:t>odds are all over the place, they seem random</w:t>
            </w:r>
            <w:r>
              <w:rPr>
                <w:b/>
                <w:bCs/>
                <w:color w:val="FF0000"/>
                <w:sz w:val="24"/>
              </w:rPr>
              <w:t>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733579">
            <w:pPr>
              <w:pStyle w:val="bp"/>
              <w:rPr>
                <w:b/>
                <w:bCs/>
                <w:color w:val="00FF00"/>
                <w:sz w:val="24"/>
              </w:rPr>
            </w:pPr>
            <w:r w:rsidRPr="00733579"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357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Start game</w:t>
            </w:r>
          </w:p>
        </w:tc>
        <w:tc>
          <w:tcPr>
            <w:tcW w:w="5596" w:type="dxa"/>
          </w:tcPr>
          <w:p w:rsidR="00DF1585" w:rsidRDefault="0073357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</w:t>
            </w:r>
            <w:r w:rsidR="00D4022C">
              <w:rPr>
                <w:sz w:val="24"/>
              </w:rPr>
              <w:t xml:space="preserve"> play many times then end.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4022C" w:rsidP="00730529">
            <w:pPr>
              <w:pStyle w:val="RowHeadings"/>
              <w:spacing w:before="80" w:after="80"/>
              <w:jc w:val="center"/>
            </w:pPr>
            <w:r w:rsidRPr="00D4022C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D4022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022C" w:rsidRDefault="00D4022C" w:rsidP="00D4022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Check the game odds</w:t>
            </w:r>
          </w:p>
        </w:tc>
        <w:tc>
          <w:tcPr>
            <w:tcW w:w="5596" w:type="dxa"/>
          </w:tcPr>
          <w:p w:rsidR="00D4022C" w:rsidRDefault="00D4022C" w:rsidP="00D4022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odds should be 0.42% in favor of the house.</w:t>
            </w: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  <w:r w:rsidRPr="00D4022C">
              <w:rPr>
                <w:color w:val="FF0000"/>
              </w:rPr>
              <w:t>X</w:t>
            </w:r>
          </w:p>
        </w:tc>
      </w:tr>
      <w:tr w:rsidR="00D4022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4022C" w:rsidRDefault="00D4022C" w:rsidP="00D4022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</w:tr>
      <w:tr w:rsidR="00D4022C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4022C" w:rsidRDefault="00D4022C" w:rsidP="00D4022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</w:tr>
      <w:tr w:rsidR="00D4022C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4022C" w:rsidRDefault="00D4022C" w:rsidP="00D4022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</w:tr>
      <w:tr w:rsidR="00D4022C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4022C" w:rsidRDefault="00D4022C" w:rsidP="00D4022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</w:tr>
      <w:tr w:rsidR="00D4022C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4022C" w:rsidRDefault="00D4022C" w:rsidP="00D4022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</w:tr>
      <w:tr w:rsidR="00D4022C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4022C" w:rsidRDefault="00D4022C" w:rsidP="00D4022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</w:tr>
      <w:tr w:rsidR="00D4022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4022C" w:rsidRDefault="00D4022C" w:rsidP="00D4022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</w:tr>
      <w:tr w:rsidR="00D4022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4022C" w:rsidRDefault="00D4022C" w:rsidP="00D4022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</w:tr>
      <w:tr w:rsidR="00D4022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4022C" w:rsidRDefault="00D4022C" w:rsidP="00D4022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4022C" w:rsidRDefault="00D4022C" w:rsidP="00D4022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4022C" w:rsidRDefault="00D4022C" w:rsidP="00D4022C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2EB" w:rsidRDefault="008252EB">
      <w:r>
        <w:separator/>
      </w:r>
    </w:p>
  </w:endnote>
  <w:endnote w:type="continuationSeparator" w:id="0">
    <w:p w:rsidR="008252EB" w:rsidRDefault="0082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022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4022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2EB" w:rsidRDefault="008252EB">
      <w:r>
        <w:separator/>
      </w:r>
    </w:p>
  </w:footnote>
  <w:footnote w:type="continuationSeparator" w:id="0">
    <w:p w:rsidR="008252EB" w:rsidRDefault="00825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515E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33579"/>
    <w:rsid w:val="0074307D"/>
    <w:rsid w:val="00752B41"/>
    <w:rsid w:val="00756932"/>
    <w:rsid w:val="007606FF"/>
    <w:rsid w:val="00772DAC"/>
    <w:rsid w:val="00780A9A"/>
    <w:rsid w:val="00796CD4"/>
    <w:rsid w:val="007A6DF4"/>
    <w:rsid w:val="007C0EA0"/>
    <w:rsid w:val="007C41CD"/>
    <w:rsid w:val="007D644A"/>
    <w:rsid w:val="007D7134"/>
    <w:rsid w:val="00800C1D"/>
    <w:rsid w:val="008058FB"/>
    <w:rsid w:val="00821B7F"/>
    <w:rsid w:val="008252EB"/>
    <w:rsid w:val="00830BD8"/>
    <w:rsid w:val="00853A6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022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E1212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E1D715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Loic Nyssen</dc:creator>
  <cp:lastModifiedBy>Loic Nyssen</cp:lastModifiedBy>
  <cp:revision>6</cp:revision>
  <cp:lastPrinted>2003-10-05T22:49:00Z</cp:lastPrinted>
  <dcterms:created xsi:type="dcterms:W3CDTF">2016-09-18T07:27:00Z</dcterms:created>
  <dcterms:modified xsi:type="dcterms:W3CDTF">2016-10-06T10:46:00Z</dcterms:modified>
</cp:coreProperties>
</file>